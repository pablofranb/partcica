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66A47" w14:textId="77777777" w:rsidR="0000607B" w:rsidRDefault="0000607B"/>
    <w:p w14:paraId="1E78027B" w14:textId="77777777" w:rsidR="0000607B" w:rsidRDefault="00000000">
      <w:pPr>
        <w:jc w:val="center"/>
      </w:pPr>
      <w:r>
        <w:rPr>
          <w:noProof/>
        </w:rPr>
        <w:drawing>
          <wp:inline distT="0" distB="0" distL="0" distR="0" wp14:anchorId="7FC707BE" wp14:editId="11810CFF">
            <wp:extent cx="1842135" cy="1842135"/>
            <wp:effectExtent l="0" t="0" r="5715" b="5715"/>
            <wp:docPr id="4" name="Imagen 4" descr="U-tad · Centro Universitario de Tecnología y Arte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-tad · Centro Universitario de Tecnología y Arte Digit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818" cy="1857818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F69B" w14:textId="77777777" w:rsidR="0000607B" w:rsidRDefault="0000607B"/>
    <w:p w14:paraId="1C1894EB" w14:textId="77777777" w:rsidR="0000607B" w:rsidRDefault="0000607B">
      <w:pPr>
        <w:pStyle w:val="Subttulo1"/>
      </w:pPr>
    </w:p>
    <w:p w14:paraId="7615B18B" w14:textId="1BE26C07" w:rsidR="0000607B" w:rsidRDefault="002A290C">
      <w:pPr>
        <w:pStyle w:val="Ttulo"/>
        <w:rPr>
          <w:rStyle w:val="Ttulodellibro1"/>
          <w:i w:val="0"/>
          <w:iCs w:val="0"/>
          <w:color w:val="0065EF"/>
        </w:rPr>
      </w:pPr>
      <w:r>
        <w:rPr>
          <w:rStyle w:val="Ttulodellibro1"/>
          <w:i w:val="0"/>
          <w:iCs w:val="0"/>
          <w:color w:val="0065EF"/>
        </w:rPr>
        <w:t>Practica final ssoo</w:t>
      </w:r>
    </w:p>
    <w:p w14:paraId="394907D9" w14:textId="77777777" w:rsidR="0000607B" w:rsidRDefault="0000607B">
      <w:pPr>
        <w:pStyle w:val="Ttulo1"/>
        <w:rPr>
          <w:rStyle w:val="nfasis"/>
        </w:rPr>
      </w:pPr>
    </w:p>
    <w:p w14:paraId="41BEEE77" w14:textId="0011861F" w:rsidR="0000607B" w:rsidRDefault="002A290C">
      <w:pPr>
        <w:pStyle w:val="Ttulo"/>
      </w:pPr>
      <w:r>
        <w:t xml:space="preserve">Pablo franco y </w:t>
      </w:r>
      <w:proofErr w:type="gramStart"/>
      <w:r>
        <w:t>marc  estellers</w:t>
      </w:r>
      <w:proofErr w:type="gramEnd"/>
    </w:p>
    <w:p w14:paraId="54CF34E1" w14:textId="77777777" w:rsidR="0000607B" w:rsidRDefault="0000607B">
      <w:pPr>
        <w:pStyle w:val="Ttulo1"/>
        <w:rPr>
          <w:rStyle w:val="nfasis"/>
        </w:rPr>
      </w:pPr>
    </w:p>
    <w:p w14:paraId="2C2C79ED" w14:textId="77777777" w:rsidR="0000607B" w:rsidRDefault="0000607B"/>
    <w:p w14:paraId="414E38F0" w14:textId="77777777" w:rsidR="0000607B" w:rsidRDefault="0000607B"/>
    <w:p w14:paraId="70EB1FBC" w14:textId="77777777" w:rsidR="0000607B" w:rsidRDefault="0000607B"/>
    <w:p w14:paraId="072D5341" w14:textId="77777777" w:rsidR="0000607B" w:rsidRDefault="0000607B"/>
    <w:p w14:paraId="70DFA413" w14:textId="77777777" w:rsidR="0000607B" w:rsidRDefault="0000607B"/>
    <w:p w14:paraId="4EA66756" w14:textId="77777777" w:rsidR="0000607B" w:rsidRDefault="0000607B"/>
    <w:p w14:paraId="60D72096" w14:textId="77777777" w:rsidR="0000607B" w:rsidRDefault="0000607B"/>
    <w:p w14:paraId="380A0C3C" w14:textId="77777777" w:rsidR="0000607B" w:rsidRDefault="0000607B"/>
    <w:p w14:paraId="7484294B" w14:textId="77777777" w:rsidR="0000607B" w:rsidRDefault="0000607B"/>
    <w:p w14:paraId="0D3117BD" w14:textId="220EA8C7" w:rsidR="0000607B" w:rsidRDefault="00000000">
      <w:pPr>
        <w:pStyle w:val="Ttulo1"/>
        <w:rPr>
          <w:rStyle w:val="nfasis"/>
        </w:rPr>
      </w:pPr>
      <w:r>
        <w:rPr>
          <w:rStyle w:val="nfasis"/>
        </w:rPr>
        <w:t xml:space="preserve">Asignatura: </w:t>
      </w:r>
      <w:r w:rsidR="002A290C">
        <w:rPr>
          <w:rStyle w:val="nfasis"/>
        </w:rPr>
        <w:t>ssoo</w:t>
      </w:r>
    </w:p>
    <w:p w14:paraId="2F6859F2" w14:textId="1B3D46EE" w:rsidR="0000607B" w:rsidRDefault="00000000">
      <w:pPr>
        <w:pStyle w:val="Ttulo1"/>
        <w:rPr>
          <w:rStyle w:val="nfasis"/>
        </w:rPr>
      </w:pPr>
      <w:r>
        <w:rPr>
          <w:rStyle w:val="nfasis"/>
        </w:rPr>
        <w:t>grupo: pABLO fRANCO Y mARC ESTELLERS</w:t>
      </w:r>
    </w:p>
    <w:p w14:paraId="514F59CD" w14:textId="77777777" w:rsidR="0000607B" w:rsidRDefault="00000000">
      <w:pPr>
        <w:pStyle w:val="Ttulo1"/>
        <w:rPr>
          <w:rStyle w:val="nfasis"/>
        </w:rPr>
      </w:pPr>
      <w:r>
        <w:rPr>
          <w:rStyle w:val="nfasis"/>
        </w:rPr>
        <w:t xml:space="preserve">Grado: MAIS </w:t>
      </w:r>
    </w:p>
    <w:p w14:paraId="6C34F2D9" w14:textId="77777777" w:rsidR="0000607B" w:rsidRDefault="00000000">
      <w:pPr>
        <w:pStyle w:val="Ttulo1"/>
        <w:rPr>
          <w:rStyle w:val="nfasis"/>
        </w:rPr>
      </w:pPr>
      <w:r>
        <w:rPr>
          <w:rStyle w:val="nfasis"/>
        </w:rPr>
        <w:t>curso académico: 2º</w:t>
      </w:r>
    </w:p>
    <w:p w14:paraId="5904EC27" w14:textId="77777777" w:rsidR="002A290C" w:rsidRPr="002A290C" w:rsidRDefault="00000000" w:rsidP="002A290C">
      <w:pPr>
        <w:jc w:val="left"/>
        <w:rPr>
          <w:rFonts w:eastAsiaTheme="majorEastAsia" w:cstheme="majorBidi"/>
          <w:bCs/>
          <w:caps/>
          <w:color w:val="auto"/>
          <w:sz w:val="24"/>
          <w:szCs w:val="28"/>
        </w:rPr>
      </w:pPr>
      <w:r>
        <w:rPr>
          <w:rStyle w:val="nfasi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1889"/>
        <w:gridCol w:w="4530"/>
      </w:tblGrid>
      <w:tr w:rsidR="002A290C" w14:paraId="5D7782DC" w14:textId="77777777" w:rsidTr="006F50DC">
        <w:tc>
          <w:tcPr>
            <w:tcW w:w="3209" w:type="dxa"/>
          </w:tcPr>
          <w:p w14:paraId="14839F34" w14:textId="77777777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lastRenderedPageBreak/>
              <w:t xml:space="preserve">Elemento </w:t>
            </w:r>
          </w:p>
          <w:p w14:paraId="4F1496F3" w14:textId="454BC899" w:rsid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>Commits, documentación y video</w:t>
            </w:r>
          </w:p>
        </w:tc>
        <w:tc>
          <w:tcPr>
            <w:tcW w:w="1889" w:type="dxa"/>
          </w:tcPr>
          <w:p w14:paraId="016AF0E7" w14:textId="77777777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 xml:space="preserve">Realizado </w:t>
            </w:r>
          </w:p>
          <w:p w14:paraId="7EA86ECF" w14:textId="77777777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 xml:space="preserve">SI/NO </w:t>
            </w:r>
          </w:p>
          <w:p w14:paraId="63EFB839" w14:textId="77777777" w:rsid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</w:p>
        </w:tc>
        <w:tc>
          <w:tcPr>
            <w:tcW w:w="4530" w:type="dxa"/>
          </w:tcPr>
          <w:p w14:paraId="7E7B5BA3" w14:textId="5ECE2CD4" w:rsid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>Comentario</w:t>
            </w:r>
          </w:p>
        </w:tc>
      </w:tr>
      <w:tr w:rsidR="002A290C" w14:paraId="0A2498FE" w14:textId="77777777" w:rsidTr="006F50DC">
        <w:tc>
          <w:tcPr>
            <w:tcW w:w="3209" w:type="dxa"/>
          </w:tcPr>
          <w:p w14:paraId="7385B05A" w14:textId="77777777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>Arranque</w:t>
            </w:r>
          </w:p>
          <w:p w14:paraId="4CE41B7F" w14:textId="77777777" w:rsid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</w:p>
        </w:tc>
        <w:tc>
          <w:tcPr>
            <w:tcW w:w="1889" w:type="dxa"/>
          </w:tcPr>
          <w:p w14:paraId="65FFAE5A" w14:textId="5C852378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  <w:t>si</w:t>
            </w:r>
          </w:p>
        </w:tc>
        <w:tc>
          <w:tcPr>
            <w:tcW w:w="4530" w:type="dxa"/>
          </w:tcPr>
          <w:p w14:paraId="1CD09D05" w14:textId="01FDFFFB" w:rsidR="002A290C" w:rsidRPr="0058531C" w:rsidRDefault="002A290C" w:rsidP="0058531C">
            <w:pPr>
              <w:rPr>
                <w:rFonts w:eastAsiaTheme="majorEastAsia" w:cstheme="majorBidi"/>
                <w:bCs/>
                <w:caps/>
                <w:color w:val="auto"/>
                <w:szCs w:val="24"/>
              </w:rPr>
            </w:pPr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 xml:space="preserve">EL Arranque fue </w:t>
            </w:r>
            <w:proofErr w:type="gramStart"/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>facil ,</w:t>
            </w:r>
            <w:proofErr w:type="gramEnd"/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 xml:space="preserve"> a medida que ibamos programando nos acordabamos mas de nuestros pasados conocimentos, y nos familiarizabamos con el lenguaje.</w:t>
            </w:r>
          </w:p>
        </w:tc>
      </w:tr>
      <w:tr w:rsidR="002A290C" w14:paraId="37A22B41" w14:textId="77777777" w:rsidTr="006F50DC">
        <w:tc>
          <w:tcPr>
            <w:tcW w:w="3209" w:type="dxa"/>
          </w:tcPr>
          <w:p w14:paraId="15D06B53" w14:textId="77777777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 xml:space="preserve">Salir y mensajes de error </w:t>
            </w:r>
          </w:p>
          <w:p w14:paraId="390E0963" w14:textId="77777777" w:rsid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</w:p>
        </w:tc>
        <w:tc>
          <w:tcPr>
            <w:tcW w:w="1889" w:type="dxa"/>
          </w:tcPr>
          <w:p w14:paraId="6A8AEEE2" w14:textId="17FA7138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  <w:t>si</w:t>
            </w:r>
          </w:p>
        </w:tc>
        <w:tc>
          <w:tcPr>
            <w:tcW w:w="4530" w:type="dxa"/>
          </w:tcPr>
          <w:p w14:paraId="6EFB3EB9" w14:textId="57BF6C6D" w:rsidR="002A290C" w:rsidRPr="0058531C" w:rsidRDefault="002A290C" w:rsidP="0058531C">
            <w:pPr>
              <w:rPr>
                <w:rFonts w:eastAsiaTheme="majorEastAsia" w:cstheme="majorBidi"/>
                <w:bCs/>
                <w:caps/>
                <w:color w:val="auto"/>
                <w:szCs w:val="24"/>
              </w:rPr>
            </w:pPr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 xml:space="preserve">Salir funciona a la perfección simplemento lo añadimos como una palabra clave que en vez de dar pie a una función terminaba el bucle del menu de opiónes. Por otra parte los mesajes de error estan puesto en todos los controles de </w:t>
            </w:r>
            <w:proofErr w:type="gramStart"/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>error ,</w:t>
            </w:r>
            <w:proofErr w:type="gramEnd"/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 xml:space="preserve"> ademas de estar personalizados de acuerdo al error cometido.</w:t>
            </w:r>
          </w:p>
        </w:tc>
      </w:tr>
      <w:tr w:rsidR="002A290C" w14:paraId="5C83A491" w14:textId="77777777" w:rsidTr="006F50DC">
        <w:tc>
          <w:tcPr>
            <w:tcW w:w="3209" w:type="dxa"/>
          </w:tcPr>
          <w:p w14:paraId="07713A3E" w14:textId="77777777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 xml:space="preserve">info </w:t>
            </w:r>
          </w:p>
          <w:p w14:paraId="636233C1" w14:textId="77777777" w:rsid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</w:p>
        </w:tc>
        <w:tc>
          <w:tcPr>
            <w:tcW w:w="1889" w:type="dxa"/>
          </w:tcPr>
          <w:p w14:paraId="49685678" w14:textId="1DBC4207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  <w:t>si</w:t>
            </w:r>
          </w:p>
        </w:tc>
        <w:tc>
          <w:tcPr>
            <w:tcW w:w="4530" w:type="dxa"/>
          </w:tcPr>
          <w:p w14:paraId="42CA0DE3" w14:textId="64E835AC" w:rsidR="002A290C" w:rsidRPr="0058531C" w:rsidRDefault="002A290C" w:rsidP="0058531C">
            <w:pPr>
              <w:rPr>
                <w:rFonts w:eastAsiaTheme="majorEastAsia" w:cstheme="majorBidi"/>
                <w:bCs/>
                <w:caps/>
                <w:color w:val="auto"/>
                <w:szCs w:val="24"/>
              </w:rPr>
            </w:pPr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 xml:space="preserve">La función info funcióna </w:t>
            </w:r>
            <w:proofErr w:type="gramStart"/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>perfectamente ,</w:t>
            </w:r>
            <w:proofErr w:type="gramEnd"/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 xml:space="preserve"> muestra </w:t>
            </w:r>
            <w:r w:rsidR="006F50DC"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>perfectmelte toda la información del superbloque por pantalla.</w:t>
            </w:r>
          </w:p>
        </w:tc>
      </w:tr>
      <w:tr w:rsidR="002A290C" w14:paraId="0F981FB1" w14:textId="77777777" w:rsidTr="006F50DC">
        <w:tc>
          <w:tcPr>
            <w:tcW w:w="3209" w:type="dxa"/>
          </w:tcPr>
          <w:p w14:paraId="6E78FF03" w14:textId="77777777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 xml:space="preserve">bytemaps </w:t>
            </w:r>
          </w:p>
          <w:p w14:paraId="414D261E" w14:textId="77777777" w:rsid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</w:p>
        </w:tc>
        <w:tc>
          <w:tcPr>
            <w:tcW w:w="1889" w:type="dxa"/>
          </w:tcPr>
          <w:p w14:paraId="47BC25C3" w14:textId="119F6F3E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  <w:t>si</w:t>
            </w:r>
          </w:p>
        </w:tc>
        <w:tc>
          <w:tcPr>
            <w:tcW w:w="4530" w:type="dxa"/>
          </w:tcPr>
          <w:p w14:paraId="18019404" w14:textId="2D78BBEC" w:rsidR="002A290C" w:rsidRPr="0058531C" w:rsidRDefault="006F50DC" w:rsidP="0058531C">
            <w:pPr>
              <w:rPr>
                <w:rFonts w:eastAsiaTheme="majorEastAsia" w:cstheme="majorBidi"/>
                <w:bCs/>
                <w:caps/>
                <w:color w:val="auto"/>
                <w:szCs w:val="24"/>
              </w:rPr>
            </w:pPr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>la función bytemaps, funcion tambien perfectamente no hemos tenido problema al desarrollarla.</w:t>
            </w:r>
          </w:p>
        </w:tc>
      </w:tr>
      <w:tr w:rsidR="002A290C" w14:paraId="08CF9EC6" w14:textId="77777777" w:rsidTr="006F50DC">
        <w:tc>
          <w:tcPr>
            <w:tcW w:w="3209" w:type="dxa"/>
          </w:tcPr>
          <w:p w14:paraId="3BB58204" w14:textId="77777777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 xml:space="preserve">dir </w:t>
            </w:r>
          </w:p>
          <w:p w14:paraId="5A0492A8" w14:textId="77777777" w:rsid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</w:p>
        </w:tc>
        <w:tc>
          <w:tcPr>
            <w:tcW w:w="1889" w:type="dxa"/>
          </w:tcPr>
          <w:p w14:paraId="7C7B0A33" w14:textId="1543579E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  <w:t>si</w:t>
            </w:r>
          </w:p>
        </w:tc>
        <w:tc>
          <w:tcPr>
            <w:tcW w:w="4530" w:type="dxa"/>
          </w:tcPr>
          <w:p w14:paraId="17433832" w14:textId="09E8FC9A" w:rsidR="002A290C" w:rsidRPr="0058531C" w:rsidRDefault="006F50DC" w:rsidP="0058531C">
            <w:pPr>
              <w:rPr>
                <w:rFonts w:eastAsiaTheme="majorEastAsia" w:cstheme="majorBidi"/>
                <w:bCs/>
                <w:caps/>
                <w:color w:val="auto"/>
                <w:szCs w:val="24"/>
              </w:rPr>
            </w:pPr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 xml:space="preserve">la función dir tiene un funciónamiento perfecto, sin embargo al principio se nos olvido poner la parte de los </w:t>
            </w:r>
            <w:proofErr w:type="gramStart"/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>Inodos  bloques</w:t>
            </w:r>
            <w:proofErr w:type="gramEnd"/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 xml:space="preserve"> , que más tarde soluciónamos, como se vera en los comits, esta parte fue la más tediosa de la función</w:t>
            </w:r>
          </w:p>
        </w:tc>
      </w:tr>
      <w:tr w:rsidR="002A290C" w14:paraId="05D1E7A6" w14:textId="77777777" w:rsidTr="006F50DC">
        <w:tc>
          <w:tcPr>
            <w:tcW w:w="3209" w:type="dxa"/>
          </w:tcPr>
          <w:p w14:paraId="4FC339D2" w14:textId="77777777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 xml:space="preserve">rename </w:t>
            </w:r>
          </w:p>
          <w:p w14:paraId="200AC5C8" w14:textId="77777777" w:rsid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</w:p>
        </w:tc>
        <w:tc>
          <w:tcPr>
            <w:tcW w:w="1889" w:type="dxa"/>
          </w:tcPr>
          <w:p w14:paraId="585257CE" w14:textId="32E46DD6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  <w:t>si</w:t>
            </w:r>
          </w:p>
        </w:tc>
        <w:tc>
          <w:tcPr>
            <w:tcW w:w="4530" w:type="dxa"/>
          </w:tcPr>
          <w:p w14:paraId="69FF64FB" w14:textId="32D8C31F" w:rsidR="002A290C" w:rsidRPr="0058531C" w:rsidRDefault="006F50DC" w:rsidP="0058531C">
            <w:pPr>
              <w:rPr>
                <w:rFonts w:eastAsiaTheme="majorEastAsia" w:cstheme="majorBidi"/>
                <w:bCs/>
                <w:caps/>
                <w:color w:val="auto"/>
                <w:szCs w:val="24"/>
              </w:rPr>
            </w:pPr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 xml:space="preserve">la función </w:t>
            </w:r>
            <w:proofErr w:type="gramStart"/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>rename ,</w:t>
            </w:r>
            <w:proofErr w:type="gramEnd"/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 xml:space="preserve"> tambien funciona de manera optima, revisando si los nombres ya existen, no lo hacen o si se repiten ,el control de erroress tambien funciona a la perfección en esta función , presentandose un mensaje diferente en cada tipo de error que uno cometa, al principio no fuciónaba , pero despues de revisar nos dimos cuenta de que era por un error tonto a la hora de nombrear la función en el main. </w:t>
            </w:r>
          </w:p>
        </w:tc>
      </w:tr>
      <w:tr w:rsidR="002A290C" w14:paraId="210BD7B4" w14:textId="77777777" w:rsidTr="006F50DC">
        <w:tc>
          <w:tcPr>
            <w:tcW w:w="3209" w:type="dxa"/>
          </w:tcPr>
          <w:p w14:paraId="20398D61" w14:textId="77777777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lastRenderedPageBreak/>
              <w:t xml:space="preserve">Remove (indicar si funciona para ficheros de </w:t>
            </w:r>
          </w:p>
          <w:p w14:paraId="5AF18B71" w14:textId="77777777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 xml:space="preserve">1 bloque o también para multibloque) </w:t>
            </w:r>
          </w:p>
          <w:p w14:paraId="60B08573" w14:textId="77777777" w:rsid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</w:p>
        </w:tc>
        <w:tc>
          <w:tcPr>
            <w:tcW w:w="1889" w:type="dxa"/>
          </w:tcPr>
          <w:p w14:paraId="6EFC64D1" w14:textId="11A4DFC1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  <w:t>si</w:t>
            </w:r>
          </w:p>
        </w:tc>
        <w:tc>
          <w:tcPr>
            <w:tcW w:w="4530" w:type="dxa"/>
          </w:tcPr>
          <w:p w14:paraId="63B4902C" w14:textId="00AE795C" w:rsidR="002A290C" w:rsidRPr="0058531C" w:rsidRDefault="006F50DC" w:rsidP="0058531C">
            <w:pPr>
              <w:rPr>
                <w:rFonts w:eastAsiaTheme="majorEastAsia" w:cstheme="majorBidi"/>
                <w:bCs/>
                <w:caps/>
                <w:color w:val="auto"/>
                <w:szCs w:val="24"/>
              </w:rPr>
            </w:pPr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 xml:space="preserve">La función </w:t>
            </w:r>
            <w:proofErr w:type="gramStart"/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>remove ,</w:t>
            </w:r>
            <w:proofErr w:type="gramEnd"/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 xml:space="preserve"> presenta un rendimiento correcto a la hora de borrar datos, esta completa y su control de errores tambien es optimo , no presento muchos errores a la hora de compliar. funciona tambien para multibloque </w:t>
            </w:r>
          </w:p>
        </w:tc>
      </w:tr>
      <w:tr w:rsidR="002A290C" w14:paraId="513F18B5" w14:textId="77777777" w:rsidTr="006F50DC">
        <w:tc>
          <w:tcPr>
            <w:tcW w:w="3209" w:type="dxa"/>
          </w:tcPr>
          <w:p w14:paraId="17235B0E" w14:textId="77777777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 xml:space="preserve">Imprimir (indicar si funciona para ficheros de </w:t>
            </w:r>
          </w:p>
          <w:p w14:paraId="4268E2FB" w14:textId="77777777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 xml:space="preserve">1 bloque o también para multibloque) </w:t>
            </w:r>
          </w:p>
          <w:p w14:paraId="5E5EE78F" w14:textId="77777777" w:rsid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</w:p>
        </w:tc>
        <w:tc>
          <w:tcPr>
            <w:tcW w:w="1889" w:type="dxa"/>
          </w:tcPr>
          <w:p w14:paraId="79E64A9D" w14:textId="5CAEFBAA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  <w:t>si</w:t>
            </w:r>
          </w:p>
        </w:tc>
        <w:tc>
          <w:tcPr>
            <w:tcW w:w="4530" w:type="dxa"/>
          </w:tcPr>
          <w:p w14:paraId="12C957EF" w14:textId="5E48CF3D" w:rsidR="002A290C" w:rsidRPr="0058531C" w:rsidRDefault="006F50DC" w:rsidP="0058531C">
            <w:pPr>
              <w:rPr>
                <w:rFonts w:eastAsiaTheme="majorEastAsia" w:cstheme="majorBidi"/>
                <w:bCs/>
                <w:caps/>
                <w:color w:val="auto"/>
                <w:szCs w:val="24"/>
              </w:rPr>
            </w:pPr>
            <w:proofErr w:type="gramStart"/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>la  funcion</w:t>
            </w:r>
            <w:proofErr w:type="gramEnd"/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 xml:space="preserve"> imprimir , es tambien perfectamente funcional , no se crashe por ningun motivo, el control de errores tambien esta personalizado de acuerdo al error cometido, sin embaro esta función si que resulto ser un reto , costo más de lo esperado. </w:t>
            </w:r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>funciona tambien para multibloque</w:t>
            </w:r>
          </w:p>
        </w:tc>
      </w:tr>
      <w:tr w:rsidR="002A290C" w14:paraId="5B4DAEF5" w14:textId="77777777" w:rsidTr="006F50DC">
        <w:tc>
          <w:tcPr>
            <w:tcW w:w="3209" w:type="dxa"/>
          </w:tcPr>
          <w:p w14:paraId="0BF5097D" w14:textId="77777777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proofErr w:type="gramStart"/>
            <w:r w:rsidRPr="002A290C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>Copiar(</w:t>
            </w:r>
            <w:proofErr w:type="gramEnd"/>
            <w:r w:rsidRPr="002A290C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 xml:space="preserve">indicar si funciona para ficheros de 1 </w:t>
            </w:r>
          </w:p>
          <w:p w14:paraId="5279C8CA" w14:textId="77777777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 xml:space="preserve">bloque o también para multibloque) </w:t>
            </w:r>
          </w:p>
          <w:p w14:paraId="7CA3AA06" w14:textId="77777777" w:rsid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</w:p>
        </w:tc>
        <w:tc>
          <w:tcPr>
            <w:tcW w:w="1889" w:type="dxa"/>
          </w:tcPr>
          <w:p w14:paraId="2DBE92F4" w14:textId="3FF981A0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  <w:t>si</w:t>
            </w:r>
          </w:p>
        </w:tc>
        <w:tc>
          <w:tcPr>
            <w:tcW w:w="4530" w:type="dxa"/>
          </w:tcPr>
          <w:p w14:paraId="03186E57" w14:textId="6A0EC827" w:rsidR="002A290C" w:rsidRPr="0058531C" w:rsidRDefault="006F50DC" w:rsidP="0058531C">
            <w:pPr>
              <w:rPr>
                <w:rFonts w:eastAsiaTheme="majorEastAsia" w:cstheme="majorBidi"/>
                <w:bCs/>
                <w:caps/>
                <w:color w:val="auto"/>
                <w:szCs w:val="24"/>
              </w:rPr>
            </w:pPr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 xml:space="preserve">La función </w:t>
            </w:r>
            <w:proofErr w:type="gramStart"/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>copiar ,</w:t>
            </w:r>
            <w:proofErr w:type="gramEnd"/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 xml:space="preserve"> funciona a un nivel medi, no esta perfecta, sin embargo es funcional, esta es la que más trabajo conllevo y la mas lagra tambien , el control de errores esta presente ademas de funciónar para multibloque.</w:t>
            </w:r>
          </w:p>
        </w:tc>
      </w:tr>
      <w:tr w:rsidR="002A290C" w14:paraId="24D3ACFC" w14:textId="77777777" w:rsidTr="006F50DC">
        <w:tc>
          <w:tcPr>
            <w:tcW w:w="3209" w:type="dxa"/>
          </w:tcPr>
          <w:p w14:paraId="4E3DE56A" w14:textId="5C3B37F8" w:rsid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auto"/>
                <w:sz w:val="24"/>
                <w:szCs w:val="28"/>
              </w:rPr>
              <w:t>Commits, documentación y video</w:t>
            </w:r>
          </w:p>
        </w:tc>
        <w:tc>
          <w:tcPr>
            <w:tcW w:w="1889" w:type="dxa"/>
          </w:tcPr>
          <w:p w14:paraId="37970061" w14:textId="61EE9AEF" w:rsidR="002A290C" w:rsidRPr="002A290C" w:rsidRDefault="002A290C" w:rsidP="002A290C">
            <w:pPr>
              <w:jc w:val="left"/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</w:pPr>
            <w:r w:rsidRPr="002A290C">
              <w:rPr>
                <w:rFonts w:eastAsiaTheme="majorEastAsia" w:cstheme="majorBidi"/>
                <w:bCs/>
                <w:caps/>
                <w:color w:val="2F5496" w:themeColor="accent1" w:themeShade="BF"/>
                <w:sz w:val="24"/>
                <w:szCs w:val="28"/>
              </w:rPr>
              <w:t>si</w:t>
            </w:r>
          </w:p>
        </w:tc>
        <w:tc>
          <w:tcPr>
            <w:tcW w:w="4530" w:type="dxa"/>
          </w:tcPr>
          <w:p w14:paraId="36F66028" w14:textId="203E1555" w:rsidR="002A290C" w:rsidRPr="0058531C" w:rsidRDefault="006F50DC" w:rsidP="0058531C">
            <w:pPr>
              <w:rPr>
                <w:rFonts w:eastAsiaTheme="majorEastAsia" w:cstheme="majorBidi"/>
                <w:bCs/>
                <w:caps/>
                <w:color w:val="auto"/>
                <w:szCs w:val="24"/>
              </w:rPr>
            </w:pPr>
            <w:r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 xml:space="preserve">Tanto comits, como documentación como, video estan presentes, los comits fueron muy comodos, a la hora de justificar </w:t>
            </w:r>
            <w:r w:rsidR="0058531C"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 xml:space="preserve">que cambiamos y </w:t>
            </w:r>
            <w:proofErr w:type="gramStart"/>
            <w:r w:rsidR="0058531C"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>como ,</w:t>
            </w:r>
            <w:proofErr w:type="gramEnd"/>
            <w:r w:rsidR="0058531C" w:rsidRPr="0058531C">
              <w:rPr>
                <w:rFonts w:eastAsiaTheme="majorEastAsia" w:cstheme="majorBidi"/>
                <w:bCs/>
                <w:caps/>
                <w:color w:val="auto"/>
                <w:szCs w:val="24"/>
              </w:rPr>
              <w:t xml:space="preserve"> costo acostumbrarse a conectar el github a la maquina virtual , pero resulto muy comodo y util al final, la documentacion “codigo” esta presente y enviado en una archivo aparte por black board. Y el video esta aquí tambien.</w:t>
            </w:r>
          </w:p>
        </w:tc>
      </w:tr>
    </w:tbl>
    <w:p w14:paraId="0DFCFF0C" w14:textId="11C95732" w:rsidR="0058531C" w:rsidRPr="002A290C" w:rsidRDefault="0058531C" w:rsidP="002A290C">
      <w:pPr>
        <w:jc w:val="left"/>
        <w:rPr>
          <w:rFonts w:eastAsiaTheme="majorEastAsia" w:cstheme="majorBidi"/>
          <w:bCs/>
          <w:caps/>
          <w:color w:val="auto"/>
          <w:sz w:val="24"/>
          <w:szCs w:val="28"/>
        </w:rPr>
      </w:pPr>
      <w:r>
        <w:rPr>
          <w:rFonts w:eastAsiaTheme="majorEastAsia" w:cstheme="majorBidi"/>
          <w:bCs/>
          <w:caps/>
          <w:color w:val="auto"/>
          <w:sz w:val="24"/>
          <w:szCs w:val="28"/>
        </w:rPr>
        <w:t>VIdeo:</w:t>
      </w:r>
    </w:p>
    <w:sectPr w:rsidR="0058531C" w:rsidRPr="002A290C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702" w:right="1134" w:bottom="1418" w:left="1134" w:header="567" w:footer="7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9C37F" w14:textId="77777777" w:rsidR="00B37127" w:rsidRDefault="00B37127">
      <w:pPr>
        <w:spacing w:line="240" w:lineRule="auto"/>
      </w:pPr>
      <w:r>
        <w:separator/>
      </w:r>
    </w:p>
  </w:endnote>
  <w:endnote w:type="continuationSeparator" w:id="0">
    <w:p w14:paraId="7EC1A840" w14:textId="77777777" w:rsidR="00B37127" w:rsidRDefault="00B371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bjektiv Mk1">
    <w:altName w:val="Calibri"/>
    <w:charset w:val="00"/>
    <w:family w:val="swiss"/>
    <w:pitch w:val="default"/>
    <w:sig w:usb0="00000000" w:usb1="00000000" w:usb2="00000008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bjektiv Mk1 XBold">
    <w:altName w:val="Calibri"/>
    <w:charset w:val="00"/>
    <w:family w:val="swiss"/>
    <w:pitch w:val="default"/>
    <w:sig w:usb0="00000000" w:usb1="00000000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9066861"/>
      <w:docPartObj>
        <w:docPartGallery w:val="AutoText"/>
      </w:docPartObj>
    </w:sdtPr>
    <w:sdtContent>
      <w:p w14:paraId="30EFB65B" w14:textId="77777777" w:rsidR="0000607B" w:rsidRDefault="0000000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5168" behindDoc="0" locked="0" layoutInCell="1" allowOverlap="1" wp14:anchorId="5AF51CAC" wp14:editId="0859CE20">
                  <wp:simplePos x="0" y="0"/>
                  <wp:positionH relativeFrom="margin">
                    <wp:align>right</wp:align>
                  </wp:positionH>
                  <wp:positionV relativeFrom="page">
                    <wp:posOffset>10113645</wp:posOffset>
                  </wp:positionV>
                  <wp:extent cx="266700" cy="381000"/>
                  <wp:effectExtent l="0" t="0" r="0" b="0"/>
                  <wp:wrapNone/>
                  <wp:docPr id="177" name="Rectángulo 1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67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eastAsiaTheme="majorEastAsia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>
                                    <w:rPr>
                                      <w:color w:val="9DA3A7"/>
                                      <w:sz w:val="28"/>
                                      <w:szCs w:val="28"/>
                                    </w:rPr>
                                  </w:sdtEndPr>
                                  <w:sdtContent>
                                    <w:p w14:paraId="43F49ABD" w14:textId="77777777" w:rsidR="0000607B" w:rsidRDefault="00000000">
                                      <w:pPr>
                                        <w:jc w:val="center"/>
                                        <w:rPr>
                                          <w:rFonts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eastAsiaTheme="majorEastAsia" w:cstheme="majorBidi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eastAsiaTheme="majorEastAsia" w:cstheme="majorBidi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AF51CAC" id="Rectángulo 177" o:spid="_x0000_s1026" style="position:absolute;left:0;text-align:left;margin-left:-30.2pt;margin-top:796.35pt;width:21pt;height:30pt;z-index: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" stroked="f">
                  <v:textbox>
                    <w:txbxContent>
                      <w:sdt>
                        <w:sdtPr>
                          <w:rPr>
                            <w:rFonts w:eastAsiaTheme="majorEastAsia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eastAsiaTheme="majorEastAsia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>
                              <w:rPr>
                                <w:color w:val="9DA3A7"/>
                                <w:sz w:val="28"/>
                                <w:szCs w:val="28"/>
                              </w:rPr>
                            </w:sdtEndPr>
                            <w:sdtContent>
                              <w:p w14:paraId="43F49ABD" w14:textId="77777777" w:rsidR="0000607B" w:rsidRDefault="00000000">
                                <w:pPr>
                                  <w:jc w:val="center"/>
                                  <w:rPr>
                                    <w:rFonts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color w:val="9DA3A7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9DA3A7"/>
                                    <w:sz w:val="28"/>
                                    <w:szCs w:val="28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color w:val="9DA3A7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eastAsiaTheme="majorEastAsia" w:cstheme="majorBidi"/>
                                    <w:color w:val="9DA3A7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>
                                  <w:rPr>
                                    <w:rFonts w:eastAsiaTheme="majorEastAsia" w:cstheme="majorBidi"/>
                                    <w:color w:val="9DA3A7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070C8" w14:textId="77777777" w:rsidR="0000607B" w:rsidRDefault="0000000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1F962A" wp14:editId="2DD09430">
              <wp:simplePos x="0" y="0"/>
              <wp:positionH relativeFrom="margin">
                <wp:posOffset>5853430</wp:posOffset>
              </wp:positionH>
              <wp:positionV relativeFrom="page">
                <wp:posOffset>10086975</wp:posOffset>
              </wp:positionV>
              <wp:extent cx="266700" cy="381000"/>
              <wp:effectExtent l="0" t="0" r="0" b="0"/>
              <wp:wrapNone/>
              <wp:docPr id="183" name="Rectángulo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700" cy="381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eastAsiaTheme="majorEastAsia" w:cstheme="majorBidi"/>
                              <w:sz w:val="48"/>
                              <w:szCs w:val="48"/>
                            </w:rPr>
                            <w:id w:val="-1036116614"/>
                          </w:sdtPr>
                          <w:sdtContent>
                            <w:sdt>
                              <w:sdtPr>
                                <w:rPr>
                                  <w:rFonts w:eastAsiaTheme="majorEastAsia" w:cstheme="majorBidi"/>
                                  <w:sz w:val="48"/>
                                  <w:szCs w:val="48"/>
                                </w:rPr>
                                <w:id w:val="810056714"/>
                              </w:sdtPr>
                              <w:sdtEndPr>
                                <w:rPr>
                                  <w:color w:val="9DA3A7"/>
                                  <w:sz w:val="28"/>
                                  <w:szCs w:val="28"/>
                                </w:rPr>
                              </w:sdtEndPr>
                              <w:sdtContent>
                                <w:p w14:paraId="35D1C17E" w14:textId="77777777" w:rsidR="0000607B" w:rsidRDefault="00000000">
                                  <w:pPr>
                                    <w:jc w:val="center"/>
                                    <w:rPr>
                                      <w:rFonts w:eastAsiaTheme="majorEastAsia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color w:val="9DA3A7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9DA3A7"/>
                                      <w:sz w:val="28"/>
                                      <w:szCs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color w:val="9DA3A7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eastAsiaTheme="majorEastAsia" w:cstheme="majorBidi"/>
                                      <w:color w:val="9DA3A7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eastAsiaTheme="majorEastAsia" w:cstheme="majorBidi"/>
                                      <w:color w:val="9DA3A7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1F962A" id="Rectángulo 183" o:spid="_x0000_s1027" style="position:absolute;left:0;text-align:left;margin-left:460.9pt;margin-top:794.25pt;width:21pt;height:30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" stroked="f">
              <v:textbox>
                <w:txbxContent>
                  <w:sdt>
                    <w:sdtPr>
                      <w:rPr>
                        <w:rFonts w:eastAsiaTheme="majorEastAsia" w:cstheme="majorBidi"/>
                        <w:sz w:val="48"/>
                        <w:szCs w:val="48"/>
                      </w:rPr>
                      <w:id w:val="-1036116614"/>
                    </w:sdtPr>
                    <w:sdtContent>
                      <w:sdt>
                        <w:sdtPr>
                          <w:rPr>
                            <w:rFonts w:eastAsiaTheme="majorEastAsia" w:cstheme="majorBidi"/>
                            <w:sz w:val="48"/>
                            <w:szCs w:val="48"/>
                          </w:rPr>
                          <w:id w:val="810056714"/>
                        </w:sdtPr>
                        <w:sdtEndPr>
                          <w:rPr>
                            <w:color w:val="9DA3A7"/>
                            <w:sz w:val="28"/>
                            <w:szCs w:val="28"/>
                          </w:rPr>
                        </w:sdtEndPr>
                        <w:sdtContent>
                          <w:p w14:paraId="35D1C17E" w14:textId="77777777" w:rsidR="0000607B" w:rsidRDefault="00000000">
                            <w:pPr>
                              <w:jc w:val="center"/>
                              <w:rPr>
                                <w:rFonts w:eastAsiaTheme="majorEastAsia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color w:val="9DA3A7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color w:val="9DA3A7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eastAsiaTheme="minorEastAsia" w:cs="Times New Roman"/>
                                <w:color w:val="9DA3A7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eastAsiaTheme="majorEastAsia" w:cstheme="majorBidi"/>
                                <w:color w:val="9DA3A7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eastAsiaTheme="majorEastAsia" w:cstheme="majorBidi"/>
                                <w:color w:val="9DA3A7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3365F" w14:textId="77777777" w:rsidR="00B37127" w:rsidRDefault="00B37127">
      <w:pPr>
        <w:spacing w:after="0"/>
      </w:pPr>
      <w:r>
        <w:separator/>
      </w:r>
    </w:p>
  </w:footnote>
  <w:footnote w:type="continuationSeparator" w:id="0">
    <w:p w14:paraId="4638E407" w14:textId="77777777" w:rsidR="00B37127" w:rsidRDefault="00B371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EE2FC" w14:textId="77777777" w:rsidR="0000607B" w:rsidRDefault="00000000">
    <w:pPr>
      <w:pStyle w:val="Encabezado"/>
    </w:pPr>
    <w:r>
      <w:pict w14:anchorId="2BFFDC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055047" o:spid="_x0000_s1040" type="#_x0000_t75" style="position:absolute;left:0;text-align:left;margin-left:0;margin-top:0;width:481.85pt;height:480.4pt;z-index:-251656192;mso-position-horizontal:center;mso-position-horizontal-relative:margin;mso-position-vertical:center;mso-position-vertical-relative:margin;mso-width-relative:page;mso-height-relative:page" o:allowincell="f">
          <v:imagedata r:id="rId1" o:title="U azu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229F7" w14:textId="77777777" w:rsidR="0000607B" w:rsidRDefault="00000000">
    <w:pPr>
      <w:pStyle w:val="Piedefotoodetal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C8104E" wp14:editId="43263EE7">
          <wp:simplePos x="0" y="0"/>
          <wp:positionH relativeFrom="margin">
            <wp:align>right</wp:align>
          </wp:positionH>
          <wp:positionV relativeFrom="paragraph">
            <wp:posOffset>-144780</wp:posOffset>
          </wp:positionV>
          <wp:extent cx="1080770" cy="521970"/>
          <wp:effectExtent l="0" t="0" r="5080" b="0"/>
          <wp:wrapNone/>
          <wp:docPr id="21" name="Imagen 21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1" descr="Logotip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62" t="6752" r="9712" b="13353"/>
                  <a:stretch>
                    <a:fillRect/>
                  </a:stretch>
                </pic:blipFill>
                <pic:spPr>
                  <a:xfrm>
                    <a:off x="0" y="0"/>
                    <a:ext cx="1080770" cy="52197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ab/>
      <w:t xml:space="preserve">                                                                                                                                                          </w:t>
    </w:r>
  </w:p>
  <w:p w14:paraId="3BA0A952" w14:textId="77777777" w:rsidR="0000607B" w:rsidRDefault="00000000">
    <w:pPr>
      <w:pStyle w:val="Encabezado"/>
      <w:tabs>
        <w:tab w:val="clear" w:pos="4252"/>
        <w:tab w:val="clear" w:pos="8504"/>
        <w:tab w:val="left" w:pos="189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D47F118" wp14:editId="3BF90301">
              <wp:simplePos x="0" y="0"/>
              <wp:positionH relativeFrom="page">
                <wp:posOffset>-8255</wp:posOffset>
              </wp:positionH>
              <wp:positionV relativeFrom="paragraph">
                <wp:posOffset>241300</wp:posOffset>
              </wp:positionV>
              <wp:extent cx="7548245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824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9DA3A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65pt;margin-top:19pt;height:0pt;width:594.35pt;mso-position-horizontal-relative:page;z-index:251661312;mso-width-relative:page;mso-height-relative:page;" filled="f" stroked="t" coordsize="21600,21600" o:gfxdata="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gL0pTVAAAACQEAAA8AAAAA&#10;AAAAAQAgAAAAIgAAAGRycy9kb3ducmV2LnhtbFBLAQIUABQAAAAIAIdO4kC3r8uS3gEAALsDAAAO&#10;AAAAAAAAAAEAIAAAACQBAABkcnMvZTJvRG9jLnhtbFBLBQYAAAAABgAGAFkBAAB0BQAAAAA=&#10;">
              <v:fill on="f" focussize="0,0"/>
              <v:stroke weight="1pt" color="#9DA3A7 [3204]" miterlimit="8" joinstyle="miter"/>
              <v:imagedata o:title=""/>
              <o:lock v:ext="edit" aspectratio="f"/>
            </v:line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0628C" w14:textId="77777777" w:rsidR="0000607B" w:rsidRDefault="00000000">
    <w:pPr>
      <w:pStyle w:val="Encabezado"/>
      <w:tabs>
        <w:tab w:val="clear" w:pos="4252"/>
        <w:tab w:val="clear" w:pos="8504"/>
        <w:tab w:val="left" w:pos="61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455AB8" wp14:editId="17B62E6C">
              <wp:simplePos x="0" y="0"/>
              <wp:positionH relativeFrom="page">
                <wp:posOffset>25400</wp:posOffset>
              </wp:positionH>
              <wp:positionV relativeFrom="paragraph">
                <wp:posOffset>-364490</wp:posOffset>
              </wp:positionV>
              <wp:extent cx="245745" cy="10659110"/>
              <wp:effectExtent l="0" t="0" r="2540" b="9525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660" cy="10658901"/>
                      </a:xfrm>
                      <a:prstGeom prst="rect">
                        <a:avLst/>
                      </a:prstGeom>
                      <a:solidFill>
                        <a:srgbClr val="0065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2pt;margin-top:-28.7pt;height:839.3pt;width:19.35pt;mso-position-horizontal-relative:page;z-index:251663360;v-text-anchor:middle;mso-width-relative:page;mso-height-relative:page;" fillcolor="#0065EF" filled="t" stroked="f" coordsize="21600,21600" o:gfxdata="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47qQ2gAAAAkBAAAPAAAAAAAAAAEAIAAAACIAAABkcnMvZG93bnJldi54bWxQ&#10;SwECFAAUAAAACACHTuJAzNROTGcCAADRBAAADgAAAAAAAAABACAAAAApAQAAZHJzL2Uyb0RvYy54&#10;bWxQSwUGAAAAAAYABgBZAQAAAgY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tab/>
      <w:t xml:space="preserve">                                                                                                                                                          </w:t>
    </w:r>
  </w:p>
  <w:p w14:paraId="22B13ADA" w14:textId="77777777" w:rsidR="0000607B" w:rsidRDefault="0000607B">
    <w:pPr>
      <w:pStyle w:val="Piedepgina"/>
    </w:pPr>
  </w:p>
  <w:p w14:paraId="042B7432" w14:textId="77777777" w:rsidR="0000607B" w:rsidRDefault="000060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51B4E"/>
    <w:multiLevelType w:val="multilevel"/>
    <w:tmpl w:val="46451B4E"/>
    <w:lvl w:ilvl="0">
      <w:start w:val="1"/>
      <w:numFmt w:val="bullet"/>
      <w:pStyle w:val="Sinespaciado"/>
      <w:lvlText w:val=""/>
      <w:lvlJc w:val="left"/>
      <w:pPr>
        <w:ind w:left="360" w:hanging="360"/>
      </w:pPr>
      <w:rPr>
        <w:rFonts w:ascii="Symbol" w:hAnsi="Symbol" w:hint="default"/>
        <w:color w:val="0065EF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65EF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Objektiv Mk1" w:hAnsi="Objektiv Mk1" w:hint="default"/>
        <w:color w:val="0065EF"/>
      </w:rPr>
    </w:lvl>
    <w:lvl w:ilvl="3">
      <w:start w:val="1"/>
      <w:numFmt w:val="bullet"/>
      <w:lvlText w:val=""/>
      <w:lvlJc w:val="left"/>
      <w:pPr>
        <w:ind w:left="1440" w:hanging="360"/>
      </w:pPr>
      <w:rPr>
        <w:rFonts w:ascii="Symbol" w:hAnsi="Symbol" w:hint="default"/>
        <w:color w:val="0065EF"/>
      </w:rPr>
    </w:lvl>
    <w:lvl w:ilvl="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  <w:color w:val="0065EF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Objektiv Mk1" w:hAnsi="Objektiv Mk1" w:hint="default"/>
        <w:color w:val="0065EF"/>
      </w:rPr>
    </w:lvl>
    <w:lvl w:ilvl="6">
      <w:start w:val="1"/>
      <w:numFmt w:val="bullet"/>
      <w:lvlText w:val=""/>
      <w:lvlJc w:val="left"/>
      <w:pPr>
        <w:ind w:left="2520" w:hanging="360"/>
      </w:pPr>
      <w:rPr>
        <w:rFonts w:ascii="Symbol" w:hAnsi="Symbol" w:hint="default"/>
        <w:color w:val="0065EF"/>
      </w:rPr>
    </w:lvl>
    <w:lvl w:ilvl="7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  <w:color w:val="0065EF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Objektiv Mk1" w:hAnsi="Objektiv Mk1" w:hint="default"/>
        <w:color w:val="0065EF"/>
      </w:rPr>
    </w:lvl>
  </w:abstractNum>
  <w:abstractNum w:abstractNumId="1" w15:restartNumberingAfterBreak="0">
    <w:nsid w:val="4BF1C50D"/>
    <w:multiLevelType w:val="multilevel"/>
    <w:tmpl w:val="4BF1C50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8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8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08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0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8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0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8" w:firstLine="0"/>
      </w:pPr>
      <w:rPr>
        <w:rFonts w:hint="default"/>
      </w:rPr>
    </w:lvl>
  </w:abstractNum>
  <w:num w:numId="1" w16cid:durableId="1947930147">
    <w:abstractNumId w:val="0"/>
  </w:num>
  <w:num w:numId="2" w16cid:durableId="1839884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CC7"/>
    <w:rsid w:val="0000607B"/>
    <w:rsid w:val="00020827"/>
    <w:rsid w:val="00063E07"/>
    <w:rsid w:val="0007032D"/>
    <w:rsid w:val="000B008E"/>
    <w:rsid w:val="000B4278"/>
    <w:rsid w:val="000C67A0"/>
    <w:rsid w:val="000F40AE"/>
    <w:rsid w:val="00115EF3"/>
    <w:rsid w:val="00121106"/>
    <w:rsid w:val="001231D4"/>
    <w:rsid w:val="00163CEC"/>
    <w:rsid w:val="00195A84"/>
    <w:rsid w:val="001C26FB"/>
    <w:rsid w:val="001C46C4"/>
    <w:rsid w:val="001C64CE"/>
    <w:rsid w:val="001F22D0"/>
    <w:rsid w:val="00206EC3"/>
    <w:rsid w:val="002139AB"/>
    <w:rsid w:val="002502FF"/>
    <w:rsid w:val="00250DF9"/>
    <w:rsid w:val="00254940"/>
    <w:rsid w:val="002763D3"/>
    <w:rsid w:val="002A290C"/>
    <w:rsid w:val="002C4E62"/>
    <w:rsid w:val="002F23EC"/>
    <w:rsid w:val="0031507C"/>
    <w:rsid w:val="0032216B"/>
    <w:rsid w:val="003936D1"/>
    <w:rsid w:val="003C0F68"/>
    <w:rsid w:val="00404D86"/>
    <w:rsid w:val="00474950"/>
    <w:rsid w:val="004A2408"/>
    <w:rsid w:val="004A7ABE"/>
    <w:rsid w:val="004D60F4"/>
    <w:rsid w:val="004F6A81"/>
    <w:rsid w:val="00513A74"/>
    <w:rsid w:val="0058531C"/>
    <w:rsid w:val="005927D4"/>
    <w:rsid w:val="00593C23"/>
    <w:rsid w:val="005A003E"/>
    <w:rsid w:val="005D3A96"/>
    <w:rsid w:val="00654E74"/>
    <w:rsid w:val="006A74FD"/>
    <w:rsid w:val="006B7223"/>
    <w:rsid w:val="006C2940"/>
    <w:rsid w:val="006D2584"/>
    <w:rsid w:val="006D38E2"/>
    <w:rsid w:val="006D5AC6"/>
    <w:rsid w:val="006D7CF3"/>
    <w:rsid w:val="006F34AE"/>
    <w:rsid w:val="006F50DC"/>
    <w:rsid w:val="0070333D"/>
    <w:rsid w:val="0071744F"/>
    <w:rsid w:val="00742D20"/>
    <w:rsid w:val="00743338"/>
    <w:rsid w:val="007C51E3"/>
    <w:rsid w:val="007D6B2B"/>
    <w:rsid w:val="00805ABA"/>
    <w:rsid w:val="008179CA"/>
    <w:rsid w:val="008514D9"/>
    <w:rsid w:val="00855148"/>
    <w:rsid w:val="00863076"/>
    <w:rsid w:val="00863BC3"/>
    <w:rsid w:val="0087059D"/>
    <w:rsid w:val="00880BCD"/>
    <w:rsid w:val="0088192E"/>
    <w:rsid w:val="00886995"/>
    <w:rsid w:val="008B0529"/>
    <w:rsid w:val="008D78A0"/>
    <w:rsid w:val="009629EC"/>
    <w:rsid w:val="00981726"/>
    <w:rsid w:val="00991A97"/>
    <w:rsid w:val="009A26F2"/>
    <w:rsid w:val="009C4667"/>
    <w:rsid w:val="009D2DB0"/>
    <w:rsid w:val="009E3687"/>
    <w:rsid w:val="00A02E96"/>
    <w:rsid w:val="00A104FE"/>
    <w:rsid w:val="00A124B6"/>
    <w:rsid w:val="00A27DBA"/>
    <w:rsid w:val="00A52207"/>
    <w:rsid w:val="00A60679"/>
    <w:rsid w:val="00AA28BC"/>
    <w:rsid w:val="00AB3C32"/>
    <w:rsid w:val="00AC01BC"/>
    <w:rsid w:val="00AC244A"/>
    <w:rsid w:val="00AE731A"/>
    <w:rsid w:val="00B14FE1"/>
    <w:rsid w:val="00B35DE6"/>
    <w:rsid w:val="00B367A5"/>
    <w:rsid w:val="00B37127"/>
    <w:rsid w:val="00B4539E"/>
    <w:rsid w:val="00B67079"/>
    <w:rsid w:val="00B75443"/>
    <w:rsid w:val="00BA35FF"/>
    <w:rsid w:val="00C466E1"/>
    <w:rsid w:val="00C50DA1"/>
    <w:rsid w:val="00C57C53"/>
    <w:rsid w:val="00C60D94"/>
    <w:rsid w:val="00C91B58"/>
    <w:rsid w:val="00C93543"/>
    <w:rsid w:val="00CB6458"/>
    <w:rsid w:val="00CF619D"/>
    <w:rsid w:val="00D238A7"/>
    <w:rsid w:val="00D32376"/>
    <w:rsid w:val="00D371E9"/>
    <w:rsid w:val="00D53B62"/>
    <w:rsid w:val="00DC691E"/>
    <w:rsid w:val="00E13490"/>
    <w:rsid w:val="00E13CC7"/>
    <w:rsid w:val="00E6616A"/>
    <w:rsid w:val="00E8692C"/>
    <w:rsid w:val="00EC6F08"/>
    <w:rsid w:val="00EF5A5C"/>
    <w:rsid w:val="00F05962"/>
    <w:rsid w:val="00F11FCD"/>
    <w:rsid w:val="00F1335E"/>
    <w:rsid w:val="00F84150"/>
    <w:rsid w:val="00FB0A78"/>
    <w:rsid w:val="00FB1041"/>
    <w:rsid w:val="5FA5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B2D9E9"/>
  <w15:docId w15:val="{26D7257C-2112-4ACE-AEEB-F993CD4A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Theme="minorHAnsi" w:eastAsiaTheme="minorHAnsi" w:hAnsiTheme="minorHAnsi" w:cstheme="minorBidi"/>
      <w:color w:val="6F7276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aps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color w:val="0065EF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pPr>
      <w:keepNext/>
      <w:keepLines/>
      <w:framePr w:hSpace="141" w:wrap="around" w:vAnchor="text" w:hAnchor="text" w:y="405"/>
      <w:spacing w:before="40" w:after="0" w:line="240" w:lineRule="auto"/>
      <w:outlineLvl w:val="2"/>
    </w:pPr>
    <w:rPr>
      <w:rFonts w:eastAsiaTheme="majorEastAsia" w:cstheme="majorBidi"/>
      <w:i/>
      <w:color w:val="0065E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0"/>
      <w:ind w:left="22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pPr>
      <w:spacing w:after="0"/>
      <w:ind w:left="154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pPr>
      <w:spacing w:after="0"/>
      <w:ind w:left="1100"/>
      <w:jc w:val="left"/>
    </w:pPr>
    <w:rPr>
      <w:sz w:val="20"/>
      <w:szCs w:val="20"/>
    </w:rPr>
  </w:style>
  <w:style w:type="paragraph" w:styleId="TDC1">
    <w:name w:val="toc 1"/>
    <w:basedOn w:val="Normal"/>
    <w:uiPriority w:val="39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DC8">
    <w:name w:val="toc 8"/>
    <w:basedOn w:val="Normal"/>
    <w:next w:val="Normal"/>
    <w:autoRedefine/>
    <w:uiPriority w:val="39"/>
    <w:unhideWhenUsed/>
    <w:pPr>
      <w:spacing w:after="0"/>
      <w:ind w:left="1320"/>
      <w:jc w:val="left"/>
    </w:pPr>
    <w:rPr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pPr>
      <w:spacing w:before="240" w:after="0"/>
      <w:jc w:val="left"/>
    </w:pPr>
    <w:rPr>
      <w:b/>
      <w:bCs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pPr>
      <w:spacing w:after="0"/>
      <w:ind w:left="88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pPr>
      <w:spacing w:after="0"/>
      <w:ind w:left="66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pPr>
      <w:spacing w:after="0"/>
      <w:ind w:left="440"/>
      <w:jc w:val="left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 w:line="480" w:lineRule="auto"/>
      <w:ind w:left="283"/>
    </w:pPr>
  </w:style>
  <w:style w:type="paragraph" w:styleId="Subttulo">
    <w:name w:val="Subtitle"/>
    <w:basedOn w:val="Normal"/>
    <w:next w:val="Normal"/>
    <w:link w:val="SubttuloCar"/>
    <w:autoRedefine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paragraph" w:styleId="Ttulo">
    <w:name w:val="Title"/>
    <w:basedOn w:val="Normal"/>
    <w:next w:val="Normal"/>
    <w:link w:val="TtuloCar"/>
    <w:autoRedefine/>
    <w:uiPriority w:val="10"/>
    <w:qFormat/>
    <w:pPr>
      <w:spacing w:after="0" w:line="240" w:lineRule="auto"/>
      <w:contextualSpacing/>
      <w:jc w:val="center"/>
    </w:pPr>
    <w:rPr>
      <w:rFonts w:eastAsiaTheme="majorEastAsia" w:cstheme="majorBidi"/>
      <w:bCs/>
      <w:caps/>
      <w:color w:val="auto"/>
      <w:spacing w:val="-10"/>
      <w:kern w:val="28"/>
      <w:sz w:val="44"/>
      <w:szCs w:val="40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">
    <w:name w:val="Cuerpo de texto"/>
    <w:basedOn w:val="Sangra2detindependiente"/>
    <w:link w:val="CuerpodetextoCar"/>
    <w:pPr>
      <w:widowControl w:val="0"/>
      <w:autoSpaceDE w:val="0"/>
      <w:autoSpaceDN w:val="0"/>
      <w:spacing w:before="100" w:after="0" w:line="245" w:lineRule="auto"/>
      <w:ind w:left="0" w:right="794" w:firstLine="454"/>
    </w:pPr>
    <w:rPr>
      <w:rFonts w:ascii="Objektiv Mk1" w:eastAsia="Objektiv Mk1" w:hAnsi="Objektiv Mk1" w:cs="Objektiv Mk1"/>
      <w:color w:val="656D72"/>
      <w:spacing w:val="-2"/>
      <w:szCs w:val="26"/>
    </w:rPr>
  </w:style>
  <w:style w:type="character" w:customStyle="1" w:styleId="CuerpodetextoCar">
    <w:name w:val="Cuerpo de texto Car"/>
    <w:basedOn w:val="TextoindependienteCar"/>
    <w:link w:val="Cuerpodetexto"/>
    <w:rPr>
      <w:rFonts w:ascii="Objektiv Mk1" w:eastAsia="Objektiv Mk1" w:hAnsi="Objektiv Mk1" w:cs="Objektiv Mk1"/>
      <w:color w:val="656D72"/>
      <w:spacing w:val="-2"/>
      <w:sz w:val="26"/>
      <w:szCs w:val="26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</w:style>
  <w:style w:type="paragraph" w:customStyle="1" w:styleId="Negrita">
    <w:name w:val="Negrita"/>
    <w:basedOn w:val="Normal"/>
    <w:link w:val="NegritaCar"/>
    <w:autoRedefine/>
    <w:qFormat/>
    <w:pPr>
      <w:widowControl w:val="0"/>
      <w:autoSpaceDE w:val="0"/>
      <w:autoSpaceDN w:val="0"/>
      <w:spacing w:after="0" w:line="240" w:lineRule="auto"/>
    </w:pPr>
    <w:rPr>
      <w:rFonts w:eastAsia="Objektiv Mk1" w:cs="Objektiv Mk1"/>
      <w:b/>
      <w:color w:val="000000" w:themeColor="text1"/>
    </w:rPr>
  </w:style>
  <w:style w:type="character" w:customStyle="1" w:styleId="NegritaCar">
    <w:name w:val="Negrita Car"/>
    <w:basedOn w:val="Fuentedeprrafopredeter"/>
    <w:link w:val="Negrita"/>
    <w:rPr>
      <w:rFonts w:eastAsia="Objektiv Mk1" w:cs="Objektiv Mk1"/>
      <w:b/>
      <w:color w:val="000000" w:themeColor="text1"/>
    </w:rPr>
  </w:style>
  <w:style w:type="paragraph" w:customStyle="1" w:styleId="Destacado1">
    <w:name w:val="Destacado 1"/>
    <w:basedOn w:val="Normal"/>
    <w:link w:val="Destacado1Car"/>
    <w:pPr>
      <w:widowControl w:val="0"/>
      <w:autoSpaceDE w:val="0"/>
      <w:autoSpaceDN w:val="0"/>
      <w:spacing w:before="236" w:after="0" w:line="240" w:lineRule="auto"/>
      <w:ind w:left="630"/>
    </w:pPr>
    <w:rPr>
      <w:rFonts w:ascii="Objektiv Mk1" w:eastAsia="Objektiv Mk1" w:hAnsi="Objektiv Mk1" w:cs="Objektiv Mk1"/>
      <w:b/>
      <w:i/>
      <w:color w:val="2F68B2"/>
    </w:rPr>
  </w:style>
  <w:style w:type="character" w:customStyle="1" w:styleId="Destacado1Car">
    <w:name w:val="Destacado 1 Car"/>
    <w:basedOn w:val="Fuentedeprrafopredeter"/>
    <w:link w:val="Destacado1"/>
    <w:rPr>
      <w:rFonts w:ascii="Objektiv Mk1" w:eastAsia="Objektiv Mk1" w:hAnsi="Objektiv Mk1" w:cs="Objektiv Mk1"/>
      <w:b/>
      <w:i/>
      <w:color w:val="2F68B2"/>
      <w:sz w:val="26"/>
    </w:rPr>
  </w:style>
  <w:style w:type="paragraph" w:customStyle="1" w:styleId="Piedefotoodetalle">
    <w:name w:val="Pie de foto o detalle"/>
    <w:basedOn w:val="Normal"/>
    <w:link w:val="PiedefotoodetalleCar"/>
    <w:autoRedefine/>
    <w:qFormat/>
    <w:pPr>
      <w:widowControl w:val="0"/>
      <w:autoSpaceDE w:val="0"/>
      <w:autoSpaceDN w:val="0"/>
      <w:spacing w:before="180" w:after="0" w:line="240" w:lineRule="auto"/>
      <w:ind w:left="623"/>
    </w:pPr>
    <w:rPr>
      <w:rFonts w:eastAsia="Objektiv Mk1" w:cs="Objektiv Mk1"/>
      <w:color w:val="919BA0"/>
      <w:sz w:val="18"/>
    </w:rPr>
  </w:style>
  <w:style w:type="character" w:customStyle="1" w:styleId="PiedefotoodetalleCar">
    <w:name w:val="Pie de foto o detalle Car"/>
    <w:basedOn w:val="Fuentedeprrafopredeter"/>
    <w:link w:val="Piedefotoodetalle"/>
    <w:rPr>
      <w:rFonts w:eastAsia="Objektiv Mk1" w:cs="Objektiv Mk1"/>
      <w:color w:val="919BA0"/>
      <w:sz w:val="18"/>
    </w:rPr>
  </w:style>
  <w:style w:type="paragraph" w:customStyle="1" w:styleId="Titulo1">
    <w:name w:val="Titulo1"/>
    <w:basedOn w:val="Ttulo1"/>
    <w:link w:val="Titulo1Car"/>
    <w:autoRedefine/>
    <w:qFormat/>
    <w:pPr>
      <w:keepNext w:val="0"/>
      <w:keepLines w:val="0"/>
      <w:widowControl w:val="0"/>
      <w:autoSpaceDE w:val="0"/>
      <w:autoSpaceDN w:val="0"/>
      <w:spacing w:before="247" w:line="240" w:lineRule="auto"/>
    </w:pPr>
    <w:rPr>
      <w:rFonts w:eastAsia="Objektiv Mk1" w:cs="Objektiv Mk1"/>
      <w:bCs/>
      <w:szCs w:val="28"/>
    </w:rPr>
  </w:style>
  <w:style w:type="character" w:customStyle="1" w:styleId="Titulo1Car">
    <w:name w:val="Titulo1 Car"/>
    <w:basedOn w:val="Ttulo1Car"/>
    <w:link w:val="Titulo1"/>
    <w:rPr>
      <w:rFonts w:eastAsia="Objektiv Mk1" w:cs="Objektiv Mk1"/>
      <w:b/>
      <w:bCs/>
      <w:caps/>
      <w:color w:val="0065E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eastAsiaTheme="majorEastAsia" w:cstheme="majorBidi"/>
      <w:b/>
      <w:caps/>
      <w:sz w:val="28"/>
      <w:szCs w:val="32"/>
    </w:rPr>
  </w:style>
  <w:style w:type="paragraph" w:customStyle="1" w:styleId="Testimonio">
    <w:name w:val="Testimonio"/>
    <w:basedOn w:val="Normal"/>
    <w:link w:val="TestimonioCar"/>
    <w:autoRedefine/>
    <w:qFormat/>
    <w:pPr>
      <w:widowControl w:val="0"/>
      <w:autoSpaceDE w:val="0"/>
      <w:autoSpaceDN w:val="0"/>
      <w:spacing w:before="205" w:after="0" w:line="240" w:lineRule="auto"/>
      <w:ind w:left="1255" w:right="2013"/>
    </w:pPr>
    <w:rPr>
      <w:rFonts w:eastAsia="Objektiv Mk1" w:cs="Objektiv Mk1"/>
      <w:b/>
      <w:color w:val="919BA0"/>
      <w:spacing w:val="-7"/>
    </w:rPr>
  </w:style>
  <w:style w:type="character" w:customStyle="1" w:styleId="TestimonioCar">
    <w:name w:val="Testimonio Car"/>
    <w:basedOn w:val="Fuentedeprrafopredeter"/>
    <w:link w:val="Testimonio"/>
    <w:rPr>
      <w:rFonts w:eastAsia="Objektiv Mk1" w:cs="Objektiv Mk1"/>
      <w:b/>
      <w:color w:val="919BA0"/>
      <w:spacing w:val="-7"/>
    </w:rPr>
  </w:style>
  <w:style w:type="paragraph" w:customStyle="1" w:styleId="Ttulos">
    <w:name w:val="Títulos"/>
    <w:basedOn w:val="Ttulo"/>
    <w:link w:val="TtulosCar"/>
    <w:pPr>
      <w:widowControl w:val="0"/>
      <w:autoSpaceDE w:val="0"/>
      <w:autoSpaceDN w:val="0"/>
      <w:spacing w:before="100"/>
      <w:ind w:left="1255" w:right="1785"/>
      <w:contextualSpacing w:val="0"/>
    </w:pPr>
    <w:rPr>
      <w:rFonts w:ascii="Objektiv Mk1 XBold" w:eastAsia="Objektiv Mk1 XBold" w:hAnsi="Objektiv Mk1 XBold" w:cs="Objektiv Mk1 XBold"/>
      <w:b/>
      <w:bCs w:val="0"/>
      <w:spacing w:val="0"/>
      <w:kern w:val="0"/>
      <w:sz w:val="120"/>
      <w:szCs w:val="120"/>
    </w:rPr>
  </w:style>
  <w:style w:type="character" w:customStyle="1" w:styleId="TtulosCar">
    <w:name w:val="Títulos Car"/>
    <w:basedOn w:val="TtuloCar"/>
    <w:link w:val="Ttulos"/>
    <w:rPr>
      <w:rFonts w:ascii="Objektiv Mk1 XBold" w:eastAsia="Objektiv Mk1 XBold" w:hAnsi="Objektiv Mk1 XBold" w:cs="Objektiv Mk1 XBold"/>
      <w:b/>
      <w:bCs w:val="0"/>
      <w:caps/>
      <w:color w:val="0065EF"/>
      <w:spacing w:val="-10"/>
      <w:kern w:val="28"/>
      <w:sz w:val="120"/>
      <w:szCs w:val="120"/>
    </w:rPr>
  </w:style>
  <w:style w:type="character" w:customStyle="1" w:styleId="TtuloCar">
    <w:name w:val="Título Car"/>
    <w:basedOn w:val="Fuentedeprrafopredeter"/>
    <w:link w:val="Ttulo"/>
    <w:uiPriority w:val="10"/>
    <w:rPr>
      <w:rFonts w:eastAsiaTheme="majorEastAsia" w:cstheme="majorBidi"/>
      <w:bCs/>
      <w:caps/>
      <w:spacing w:val="-10"/>
      <w:kern w:val="28"/>
      <w:sz w:val="44"/>
      <w:szCs w:val="40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tuloTDC1">
    <w:name w:val="Título TDC1"/>
    <w:basedOn w:val="Ttulo1"/>
    <w:next w:val="Normal"/>
    <w:autoRedefine/>
    <w:uiPriority w:val="39"/>
    <w:unhideWhenUsed/>
    <w:qFormat/>
    <w:pPr>
      <w:outlineLvl w:val="9"/>
    </w:pPr>
    <w:rPr>
      <w:lang w:eastAsia="es-ES"/>
    </w:rPr>
  </w:style>
  <w:style w:type="paragraph" w:styleId="Sinespaciado">
    <w:name w:val="No Spacing"/>
    <w:autoRedefine/>
    <w:uiPriority w:val="1"/>
    <w:qFormat/>
    <w:pPr>
      <w:numPr>
        <w:numId w:val="1"/>
      </w:numPr>
      <w:jc w:val="both"/>
    </w:pPr>
    <w:rPr>
      <w:rFonts w:asciiTheme="minorHAnsi" w:eastAsiaTheme="minorHAnsi" w:hAnsiTheme="minorHAnsi" w:cstheme="minorBidi"/>
      <w:color w:val="6F7276"/>
      <w:sz w:val="22"/>
      <w:szCs w:val="22"/>
      <w:lang w:eastAsia="en-US"/>
    </w:rPr>
  </w:style>
  <w:style w:type="character" w:customStyle="1" w:styleId="nfasisintenso1">
    <w:name w:val="Énfasis intenso1"/>
    <w:basedOn w:val="CuerpodetextoCar"/>
    <w:uiPriority w:val="21"/>
    <w:qFormat/>
    <w:rPr>
      <w:rFonts w:asciiTheme="majorHAnsi" w:eastAsia="Objektiv Mk1" w:hAnsiTheme="majorHAnsi" w:cs="Objektiv Mk1"/>
      <w:i/>
      <w:iCs/>
      <w:color w:val="0065EF"/>
      <w:spacing w:val="-2"/>
      <w:sz w:val="22"/>
      <w:szCs w:val="26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ajorEastAsia" w:cstheme="majorBidi"/>
      <w:b/>
      <w:color w:val="0065EF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i/>
      <w:color w:val="0065EF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Tablaconcuadrcula1clara-nfasis11">
    <w:name w:val="Tabla con cuadrícula 1 clara - Énfasis 11"/>
    <w:basedOn w:val="Tablanormal"/>
    <w:uiPriority w:val="46"/>
    <w:pPr>
      <w:jc w:val="center"/>
    </w:pPr>
    <w:rPr>
      <w:color w:val="7F7F7F" w:themeColor="text1" w:themeTint="80"/>
    </w:r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cPr>
      <w:shd w:val="clear" w:color="auto" w:fill="auto"/>
    </w:tcPr>
    <w:tblStylePr w:type="firstRow">
      <w:rPr>
        <w:b/>
        <w:bCs/>
        <w:color w:val="7F7F7F" w:themeColor="text1" w:themeTint="80"/>
      </w:rPr>
      <w:tblPr/>
      <w:tcPr>
        <w:tcBorders>
          <w:bottom w:val="single" w:sz="12" w:space="0" w:color="0065EF"/>
        </w:tcBorders>
        <w:shd w:val="clear" w:color="auto" w:fill="auto"/>
      </w:tcPr>
    </w:tblStylePr>
    <w:tblStylePr w:type="lastRow">
      <w:rPr>
        <w:b/>
        <w:bCs/>
        <w:color w:val="7F7F7F" w:themeColor="text1" w:themeTint="80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rFonts w:asciiTheme="minorHAnsi" w:hAnsiTheme="minorHAnsi"/>
        <w:b w:val="0"/>
        <w:bCs/>
        <w:color w:val="7F7F7F" w:themeColor="text1" w:themeTint="80"/>
        <w:sz w:val="22"/>
      </w:rPr>
    </w:tblStylePr>
    <w:tblStylePr w:type="lastCol">
      <w:rPr>
        <w:b/>
        <w:bCs/>
        <w:color w:val="7F7F7F" w:themeColor="text1" w:themeTint="80"/>
      </w:rPr>
    </w:tblStylePr>
  </w:style>
  <w:style w:type="table" w:customStyle="1" w:styleId="Tablanormal31">
    <w:name w:val="Tabla normal 31"/>
    <w:basedOn w:val="Tabla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2-nfasis51">
    <w:name w:val="Tabla con cuadrícula 2 - Énfasis 51"/>
    <w:basedOn w:val="Tablanormal"/>
    <w:uiPriority w:val="47"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concuadrcula5oscura-nfasis21">
    <w:name w:val="Tabla con cuadrícula 5 oscura - Énfasis 21"/>
    <w:basedOn w:val="Tabla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6concolores-nfasis41">
    <w:name w:val="Tabla con cuadrícula 6 con colores - Énfasis 41"/>
    <w:basedOn w:val="Tablanormal"/>
    <w:uiPriority w:val="51"/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Pr>
      <w:color w:val="2E74B5" w:themeColor="accent5" w:themeShade="BF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concuadrcula7concolores-nfasis51">
    <w:name w:val="Tabla con cuadrícula 7 con colores - Énfasis 51"/>
    <w:basedOn w:val="Tablanormal"/>
    <w:uiPriority w:val="52"/>
    <w:rPr>
      <w:color w:val="2E74B5" w:themeColor="accent5" w:themeShade="BF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Tabladelista1clara-nfasis51">
    <w:name w:val="Tabla de lista 1 clara - Énfasis 51"/>
    <w:basedOn w:val="Tablanormal"/>
    <w:uiPriority w:val="46"/>
    <w:tblPr/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tblPr/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tblPr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51">
    <w:name w:val="Tabla de lista 3 - Énfasis 51"/>
    <w:basedOn w:val="Tablanormal"/>
    <w:uiPriority w:val="4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concuadrcula1clara-nfasis51">
    <w:name w:val="Tabla con cuadrícula 1 clara - Énfasis 51"/>
    <w:basedOn w:val="Tablanormal"/>
    <w:uiPriority w:val="46"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11">
    <w:name w:val="Tabla con cuadrícula 2 - Énfasis 11"/>
    <w:basedOn w:val="Tablanormal"/>
    <w:uiPriority w:val="47"/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4-nfasis11">
    <w:name w:val="Tabla con cuadrícula 4 - Énfasis 11"/>
    <w:basedOn w:val="Tablanormal"/>
    <w:uiPriority w:val="49"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Estilo1">
    <w:name w:val="Estilo1"/>
    <w:basedOn w:val="Tablanormal"/>
    <w:uiPriority w:val="99"/>
    <w:tblPr/>
  </w:style>
  <w:style w:type="table" w:customStyle="1" w:styleId="Tablaconcuadrcula1clara-nfasis31">
    <w:name w:val="Tabla con cuadrícula 1 clara - Énfasis 31"/>
    <w:basedOn w:val="Tablanormal"/>
    <w:uiPriority w:val="46"/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3-nfasis51">
    <w:name w:val="Tabla con cuadrícula 3 - Énfasis 51"/>
    <w:basedOn w:val="Tablanormal"/>
    <w:uiPriority w:val="48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Tablaconcuadrcula3-nfasis11">
    <w:name w:val="Tabla con cuadrícula 3 - Énfasis 11"/>
    <w:basedOn w:val="Tablanormal"/>
    <w:uiPriority w:val="48"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4472C4" w:themeColor="accent1"/>
    </w:rPr>
  </w:style>
  <w:style w:type="character" w:customStyle="1" w:styleId="Referenciasutil1">
    <w:name w:val="Referencia sutil1"/>
    <w:basedOn w:val="Fuentedeprrafopredeter"/>
    <w:uiPriority w:val="31"/>
    <w:qFormat/>
    <w:rPr>
      <w:smallCaps/>
      <w:color w:val="595959" w:themeColor="text1" w:themeTint="A6"/>
    </w:rPr>
  </w:style>
  <w:style w:type="paragraph" w:customStyle="1" w:styleId="Subttulo1">
    <w:name w:val="Subtítulo 1"/>
    <w:basedOn w:val="Ttulo1"/>
    <w:link w:val="Subttulo1Car"/>
    <w:autoRedefine/>
    <w:qFormat/>
    <w:pPr>
      <w:keepNext w:val="0"/>
      <w:keepLines w:val="0"/>
      <w:widowControl w:val="0"/>
      <w:autoSpaceDE w:val="0"/>
      <w:autoSpaceDN w:val="0"/>
      <w:spacing w:before="247" w:line="240" w:lineRule="auto"/>
    </w:pPr>
    <w:rPr>
      <w:rFonts w:asciiTheme="majorHAnsi" w:eastAsia="Objektiv Mk1" w:hAnsiTheme="majorHAnsi" w:cs="Objektiv Mk1"/>
      <w:bCs/>
      <w:caps w:val="0"/>
      <w:sz w:val="40"/>
      <w:szCs w:val="28"/>
    </w:rPr>
  </w:style>
  <w:style w:type="character" w:customStyle="1" w:styleId="Subttulo1Car">
    <w:name w:val="Subtítulo 1 Car"/>
    <w:basedOn w:val="Fuentedeprrafopredeter"/>
    <w:link w:val="Subttulo1"/>
    <w:qFormat/>
    <w:rPr>
      <w:rFonts w:asciiTheme="majorHAnsi" w:eastAsia="Objektiv Mk1" w:hAnsiTheme="majorHAnsi" w:cs="Objektiv Mk1"/>
      <w:b/>
      <w:bCs/>
      <w:sz w:val="40"/>
      <w:szCs w:val="28"/>
    </w:rPr>
  </w:style>
  <w:style w:type="character" w:customStyle="1" w:styleId="Ttulodellibro1">
    <w:name w:val="Título del libro1"/>
    <w:basedOn w:val="Fuentedeprrafopredeter"/>
    <w:uiPriority w:val="33"/>
    <w:qFormat/>
    <w:rPr>
      <w:b/>
      <w:bCs/>
      <w:i/>
      <w:iCs/>
      <w:spacing w:val="5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4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-.-DOCUMENTOS\Gu&#237;as%20Acad&#233;micas\Plantilla%20gu&#237;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40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D97694C8EEE49BE8702777A3F9011" ma:contentTypeVersion="13" ma:contentTypeDescription="Create a new document." ma:contentTypeScope="" ma:versionID="80107f8f1b0c3c5ce4e77d1e533ed592">
  <xsd:schema xmlns:xsd="http://www.w3.org/2001/XMLSchema" xmlns:xs="http://www.w3.org/2001/XMLSchema" xmlns:p="http://schemas.microsoft.com/office/2006/metadata/properties" xmlns:ns2="509d0f09-c0c0-4635-9084-38231bde0c00" xmlns:ns3="567964ae-34e4-4166-9331-411a4520c19f" targetNamespace="http://schemas.microsoft.com/office/2006/metadata/properties" ma:root="true" ma:fieldsID="c0ad072d9f7406bd455281ec835133b7" ns2:_="" ns3:_="">
    <xsd:import namespace="509d0f09-c0c0-4635-9084-38231bde0c00"/>
    <xsd:import namespace="567964ae-34e4-4166-9331-411a4520c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d0f09-c0c0-4635-9084-38231bde0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7deafdd-2578-4677-bdc7-92681a7a0d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964ae-34e4-4166-9331-411a4520c19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15" nillable="true" ma:displayName="Taxonomy Catch All Column" ma:hidden="true" ma:list="{00efdbce-9d80-4726-a8f7-bbe0dbe36546}" ma:internalName="TaxCatchAll" ma:readOnly="false" ma:showField="CatchAllData" ma:web="567964ae-34e4-4166-9331-411a4520c1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9d0f09-c0c0-4635-9084-38231bde0c00">
      <Terms xmlns="http://schemas.microsoft.com/office/infopath/2007/PartnerControls"/>
    </lcf76f155ced4ddcb4097134ff3c332f>
    <TaxCatchAll xmlns="567964ae-34e4-4166-9331-411a4520c19f" xsi:nil="true"/>
  </documentManagement>
</p:properties>
</file>

<file path=customXml/itemProps1.xml><?xml version="1.0" encoding="utf-8"?>
<ds:datastoreItem xmlns:ds="http://schemas.openxmlformats.org/officeDocument/2006/customXml" ds:itemID="{C761D73C-179F-4C71-B62C-C91791D774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83A9E79-9556-4D91-B014-9A6BC3A82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9d0f09-c0c0-4635-9084-38231bde0c00"/>
    <ds:schemaRef ds:uri="567964ae-34e4-4166-9331-411a4520c1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B8F4D3-6938-4284-8AC4-7E6B7E3A91D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D2FA0DA-9A4F-4F84-B108-A112F3944DF5}">
  <ds:schemaRefs>
    <ds:schemaRef ds:uri="http://schemas.microsoft.com/office/2006/metadata/properties"/>
    <ds:schemaRef ds:uri="http://schemas.microsoft.com/office/infopath/2007/PartnerControls"/>
    <ds:schemaRef ds:uri="509d0f09-c0c0-4635-9084-38231bde0c00"/>
    <ds:schemaRef ds:uri="567964ae-34e4-4166-9331-411a4520c1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guía</Template>
  <TotalTime>0</TotalTime>
  <Pages>3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Perandones Serrano</dc:creator>
  <cp:lastModifiedBy>Marc Estellers Pocoví</cp:lastModifiedBy>
  <cp:revision>2</cp:revision>
  <cp:lastPrinted>2021-10-28T08:43:00Z</cp:lastPrinted>
  <dcterms:created xsi:type="dcterms:W3CDTF">2024-12-29T22:57:00Z</dcterms:created>
  <dcterms:modified xsi:type="dcterms:W3CDTF">2024-12-29T22:57:00Z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0x010100D55D97694C8EEE49BE8702777A3F9011</vt:lpwstr>
  </property>
  <property fmtid="{D5CDD505-2E9C-101B-9397-08002B2CF9AE}" pid="3" name="MediaServiceImageTags">
    <vt:lpwstr/>
  </property>
  <property fmtid="{D5CDD505-2E9C-101B-9397-08002B2CF9AE}" pid="4" name="KSOProductBuildVer">
    <vt:lpwstr>3082-12.2.0.19307</vt:lpwstr>
  </property>
  <property fmtid="{D5CDD505-2E9C-101B-9397-08002B2CF9AE}" pid="5" name="ICV">
    <vt:lpwstr>ECE787DE30BC48EDA53E7C105E161AC2_12</vt:lpwstr>
  </property>
</Properties>
</file>